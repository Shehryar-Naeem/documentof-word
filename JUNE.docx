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:rsidR="00C14A8E" w:rsidRDefault="00C14A8E" w:rsidP="00C14A8E">
            <w:pPr>
              <w:pStyle w:val="Month"/>
            </w:pPr>
            <w:r>
              <w:t>JUNE</w:t>
            </w:r>
          </w:p>
          <w:p w:rsidR="00C14A8E" w:rsidRDefault="00C14A8E">
            <w:pPr>
              <w:pStyle w:val="Month"/>
            </w:pPr>
          </w:p>
        </w:tc>
        <w:tc>
          <w:tcPr>
            <w:tcW w:w="2500" w:type="pct"/>
            <w:tcBorders>
              <w:bottom w:val="none" w:sz="0" w:space="0" w:color="auto"/>
            </w:tcBorders>
          </w:tcPr>
          <w:p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C14A8E">
              <w:t>2021</w:t>
            </w:r>
            <w:r>
              <w:fldChar w:fldCharType="end"/>
            </w:r>
          </w:p>
        </w:tc>
      </w:tr>
      <w:tr w:rsidR="002F6E35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Title"/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:rsidR="002F6E35" w:rsidRDefault="002F6E35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F67A133F03E3406CAD6CF77CA78BDD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:rsidR="002F6E35" w:rsidRDefault="009035F5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8650153"/>
                <w:placeholder>
                  <w:docPart w:val="4E8E34104D004487A5559D9E1EBD5475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-1517691135"/>
                <w:placeholder>
                  <w:docPart w:val="17CD082742F44037B96604F5649955B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-1684429625"/>
                <w:placeholder>
                  <w:docPart w:val="BB79DB7EFB0F4181821885C00BCE961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-1188375605"/>
                <w:placeholder>
                  <w:docPart w:val="5D8C0F22CA504F488319F220CB6BCFDB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1991825489"/>
                <w:placeholder>
                  <w:docPart w:val="8DE53866D23143EDB46EEC044034F75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:rsidR="002F6E35" w:rsidRDefault="00C0375B">
            <w:pPr>
              <w:pStyle w:val="Days"/>
            </w:pPr>
            <w:sdt>
              <w:sdtPr>
                <w:id w:val="115736794"/>
                <w:placeholder>
                  <w:docPart w:val="F2CEDAA0D5C649AD85CAED1D099365D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:rsidTr="002F6E35">
        <w:tc>
          <w:tcPr>
            <w:tcW w:w="2054" w:type="dxa"/>
            <w:tcBorders>
              <w:bottom w:val="nil"/>
            </w:tcBorders>
          </w:tcPr>
          <w:p w:rsidR="002F6E35" w:rsidRDefault="002F6E35" w:rsidP="00C14A8E">
            <w:pPr>
              <w:pStyle w:val="Dates"/>
              <w:jc w:val="left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bottom w:val="nil"/>
            </w:tcBorders>
          </w:tcPr>
          <w:p w:rsidR="002F6E35" w:rsidRDefault="00B60ED8" w:rsidP="00B60ED8">
            <w:pPr>
              <w:pStyle w:val="Dates"/>
            </w:pPr>
            <w:r>
              <w:t>5</w:t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6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7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8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9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10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11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12</w:t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13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14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15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16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17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18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19</w:t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20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21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22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23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24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25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26</w:t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27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28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29</w:t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B60ED8">
            <w:pPr>
              <w:pStyle w:val="Dates"/>
            </w:pPr>
            <w:r>
              <w:t>30</w:t>
            </w:r>
            <w:bookmarkStart w:id="0" w:name="_GoBack"/>
            <w:bookmarkEnd w:id="0"/>
            <w:r w:rsidR="009035F5">
              <w:fldChar w:fldCharType="begin"/>
            </w:r>
            <w:r w:rsidR="009035F5">
              <w:instrText xml:space="preserve">IF </w:instrText>
            </w:r>
            <w:r w:rsidR="009035F5">
              <w:fldChar w:fldCharType="begin"/>
            </w:r>
            <w:r w:rsidR="009035F5">
              <w:instrText xml:space="preserve"> =C10</w:instrText>
            </w:r>
            <w:r w:rsidR="009035F5">
              <w:fldChar w:fldCharType="separate"/>
            </w:r>
            <w:r w:rsidR="00C14A8E">
              <w:rPr>
                <w:noProof/>
              </w:rPr>
              <w:instrText>31</w:instrText>
            </w:r>
            <w:r w:rsidR="009035F5">
              <w:fldChar w:fldCharType="end"/>
            </w:r>
            <w:r w:rsidR="009035F5">
              <w:instrText xml:space="preserve"> = 0,"" </w:instrText>
            </w:r>
            <w:r w:rsidR="009035F5">
              <w:fldChar w:fldCharType="begin"/>
            </w:r>
            <w:r w:rsidR="009035F5">
              <w:instrText xml:space="preserve"> IF </w:instrText>
            </w:r>
            <w:r w:rsidR="009035F5">
              <w:fldChar w:fldCharType="begin"/>
            </w:r>
            <w:r w:rsidR="009035F5">
              <w:instrText xml:space="preserve"> =C10 </w:instrText>
            </w:r>
            <w:r w:rsidR="009035F5">
              <w:fldChar w:fldCharType="separate"/>
            </w:r>
            <w:r w:rsidR="00C14A8E">
              <w:rPr>
                <w:noProof/>
              </w:rPr>
              <w:instrText>31</w:instrText>
            </w:r>
            <w:r w:rsidR="009035F5">
              <w:fldChar w:fldCharType="end"/>
            </w:r>
            <w:r w:rsidR="009035F5">
              <w:instrText xml:space="preserve">  &lt; </w:instrText>
            </w:r>
            <w:r w:rsidR="009035F5">
              <w:fldChar w:fldCharType="begin"/>
            </w:r>
            <w:r w:rsidR="009035F5">
              <w:instrText xml:space="preserve"> DocVariable MonthEnd \@ d </w:instrText>
            </w:r>
            <w:r w:rsidR="009035F5">
              <w:fldChar w:fldCharType="separate"/>
            </w:r>
            <w:r w:rsidR="00C14A8E">
              <w:instrText>31</w:instrText>
            </w:r>
            <w:r w:rsidR="009035F5">
              <w:fldChar w:fldCharType="end"/>
            </w:r>
            <w:r w:rsidR="009035F5">
              <w:instrText xml:space="preserve">  </w:instrText>
            </w:r>
            <w:r w:rsidR="009035F5">
              <w:fldChar w:fldCharType="begin"/>
            </w:r>
            <w:r w:rsidR="009035F5">
              <w:instrText xml:space="preserve"> =C10+1 </w:instrText>
            </w:r>
            <w:r w:rsidR="009035F5">
              <w:fldChar w:fldCharType="separate"/>
            </w:r>
            <w:r w:rsidR="00557989">
              <w:rPr>
                <w:noProof/>
              </w:rPr>
              <w:instrText>29</w:instrText>
            </w:r>
            <w:r w:rsidR="009035F5">
              <w:fldChar w:fldCharType="end"/>
            </w:r>
            <w:r w:rsidR="009035F5">
              <w:instrText xml:space="preserve"> "" </w:instrText>
            </w:r>
            <w:r w:rsidR="009035F5">
              <w:fldChar w:fldCharType="end"/>
            </w:r>
            <w:r w:rsidR="009035F5"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C14A8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557989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14A8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55798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14A8E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C14A8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557989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14A8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55798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14A8E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C14A8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557989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14A8E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2F6E35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:rsidR="002F6E35" w:rsidRDefault="002F6E35"/>
        </w:tc>
      </w:tr>
      <w:tr w:rsidR="002F6E35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:rsidR="002F6E35" w:rsidRDefault="009035F5">
            <w:pPr>
              <w:pStyle w:val="Dates"/>
            </w:pPr>
            <w:r>
              <w:lastRenderedPageBreak/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C14A8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C14A8E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:rsidR="002F6E35" w:rsidRDefault="002F6E35">
            <w:pPr>
              <w:pStyle w:val="Dates"/>
            </w:pPr>
          </w:p>
        </w:tc>
      </w:tr>
      <w:tr w:rsidR="002F6E35" w:rsidTr="002F6E35">
        <w:trPr>
          <w:trHeight w:hRule="exact" w:val="907"/>
        </w:trPr>
        <w:tc>
          <w:tcPr>
            <w:tcW w:w="2054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  <w:tc>
          <w:tcPr>
            <w:tcW w:w="2055" w:type="dxa"/>
          </w:tcPr>
          <w:p w:rsidR="002F6E35" w:rsidRDefault="002F6E35"/>
        </w:tc>
      </w:tr>
    </w:tbl>
    <w:p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75B" w:rsidRDefault="00C0375B">
      <w:pPr>
        <w:spacing w:before="0" w:after="0"/>
      </w:pPr>
      <w:r>
        <w:separator/>
      </w:r>
    </w:p>
  </w:endnote>
  <w:endnote w:type="continuationSeparator" w:id="0">
    <w:p w:rsidR="00C0375B" w:rsidRDefault="00C037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B0500000000000000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75B" w:rsidRDefault="00C0375B">
      <w:pPr>
        <w:spacing w:before="0" w:after="0"/>
      </w:pPr>
      <w:r>
        <w:separator/>
      </w:r>
    </w:p>
  </w:footnote>
  <w:footnote w:type="continuationSeparator" w:id="0">
    <w:p w:rsidR="00C0375B" w:rsidRDefault="00C0375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8/31/2021"/>
    <w:docVar w:name="MonthStart" w:val="8/1/2021"/>
    <w:docVar w:name="ShowDynamicGuides" w:val="1"/>
    <w:docVar w:name="ShowMarginGuides" w:val="0"/>
    <w:docVar w:name="ShowOutlines" w:val="0"/>
    <w:docVar w:name="ShowStaticGuides" w:val="0"/>
  </w:docVars>
  <w:rsids>
    <w:rsidRoot w:val="00C14A8E"/>
    <w:rsid w:val="00056814"/>
    <w:rsid w:val="0006779F"/>
    <w:rsid w:val="000A20FE"/>
    <w:rsid w:val="0011772B"/>
    <w:rsid w:val="0027720C"/>
    <w:rsid w:val="002F6E35"/>
    <w:rsid w:val="003D7DDA"/>
    <w:rsid w:val="00406C2A"/>
    <w:rsid w:val="00454FED"/>
    <w:rsid w:val="004C5B17"/>
    <w:rsid w:val="005562FE"/>
    <w:rsid w:val="00557989"/>
    <w:rsid w:val="007564A4"/>
    <w:rsid w:val="007777B1"/>
    <w:rsid w:val="007A49F2"/>
    <w:rsid w:val="00874C9A"/>
    <w:rsid w:val="009035F5"/>
    <w:rsid w:val="00944085"/>
    <w:rsid w:val="00946A27"/>
    <w:rsid w:val="009A0FFF"/>
    <w:rsid w:val="00A4654E"/>
    <w:rsid w:val="00A73BBF"/>
    <w:rsid w:val="00AB29FA"/>
    <w:rsid w:val="00B60ED8"/>
    <w:rsid w:val="00B70858"/>
    <w:rsid w:val="00B8151A"/>
    <w:rsid w:val="00C0375B"/>
    <w:rsid w:val="00C11D39"/>
    <w:rsid w:val="00C14A8E"/>
    <w:rsid w:val="00C71D73"/>
    <w:rsid w:val="00C7735D"/>
    <w:rsid w:val="00CB1C1C"/>
    <w:rsid w:val="00D17693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50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hryar\AppData\Roaming\Microsoft\Templates\Banner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7A133F03E3406CAD6CF77CA78B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2A9D-DAE7-4170-9D28-717F50C8CA34}"/>
      </w:docPartPr>
      <w:docPartBody>
        <w:p w:rsidR="00000000" w:rsidRDefault="006000C2">
          <w:pPr>
            <w:pStyle w:val="F67A133F03E3406CAD6CF77CA78BDDC3"/>
          </w:pPr>
          <w:r>
            <w:t>Sunday</w:t>
          </w:r>
        </w:p>
      </w:docPartBody>
    </w:docPart>
    <w:docPart>
      <w:docPartPr>
        <w:name w:val="4E8E34104D004487A5559D9E1EBD5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F9DFE-517C-41C3-944F-EBC92485C881}"/>
      </w:docPartPr>
      <w:docPartBody>
        <w:p w:rsidR="00000000" w:rsidRDefault="006000C2">
          <w:pPr>
            <w:pStyle w:val="4E8E34104D004487A5559D9E1EBD5475"/>
          </w:pPr>
          <w:r>
            <w:t>Monday</w:t>
          </w:r>
        </w:p>
      </w:docPartBody>
    </w:docPart>
    <w:docPart>
      <w:docPartPr>
        <w:name w:val="17CD082742F44037B96604F564995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E827-0B7E-43FB-8AED-7A79A2A11E5E}"/>
      </w:docPartPr>
      <w:docPartBody>
        <w:p w:rsidR="00000000" w:rsidRDefault="006000C2">
          <w:pPr>
            <w:pStyle w:val="17CD082742F44037B96604F5649955B8"/>
          </w:pPr>
          <w:r>
            <w:t>Tuesday</w:t>
          </w:r>
        </w:p>
      </w:docPartBody>
    </w:docPart>
    <w:docPart>
      <w:docPartPr>
        <w:name w:val="BB79DB7EFB0F4181821885C00BCE9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B544-0C95-4405-B85B-3C53AA64E67A}"/>
      </w:docPartPr>
      <w:docPartBody>
        <w:p w:rsidR="00000000" w:rsidRDefault="006000C2">
          <w:pPr>
            <w:pStyle w:val="BB79DB7EFB0F4181821885C00BCE961F"/>
          </w:pPr>
          <w:r>
            <w:t>Wednesday</w:t>
          </w:r>
        </w:p>
      </w:docPartBody>
    </w:docPart>
    <w:docPart>
      <w:docPartPr>
        <w:name w:val="5D8C0F22CA504F488319F220CB6BC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7FB5-92DC-4C83-9BF9-1A6EE9238FA5}"/>
      </w:docPartPr>
      <w:docPartBody>
        <w:p w:rsidR="00000000" w:rsidRDefault="006000C2">
          <w:pPr>
            <w:pStyle w:val="5D8C0F22CA504F488319F220CB6BCFDB"/>
          </w:pPr>
          <w:r>
            <w:t>Thursday</w:t>
          </w:r>
        </w:p>
      </w:docPartBody>
    </w:docPart>
    <w:docPart>
      <w:docPartPr>
        <w:name w:val="8DE53866D23143EDB46EEC044034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BEE8-4B24-4E01-B6A2-6C23B1C574F3}"/>
      </w:docPartPr>
      <w:docPartBody>
        <w:p w:rsidR="00000000" w:rsidRDefault="006000C2">
          <w:pPr>
            <w:pStyle w:val="8DE53866D23143EDB46EEC044034F753"/>
          </w:pPr>
          <w:r>
            <w:t>Friday</w:t>
          </w:r>
        </w:p>
      </w:docPartBody>
    </w:docPart>
    <w:docPart>
      <w:docPartPr>
        <w:name w:val="F2CEDAA0D5C649AD85CAED1D09936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719F8-8000-4129-9BB2-0089751A51FA}"/>
      </w:docPartPr>
      <w:docPartBody>
        <w:p w:rsidR="00000000" w:rsidRDefault="006000C2">
          <w:pPr>
            <w:pStyle w:val="F2CEDAA0D5C649AD85CAED1D099365D3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B0500000000000000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2"/>
    <w:rsid w:val="006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A133F03E3406CAD6CF77CA78BDDC3">
    <w:name w:val="F67A133F03E3406CAD6CF77CA78BDDC3"/>
  </w:style>
  <w:style w:type="paragraph" w:customStyle="1" w:styleId="4E8E34104D004487A5559D9E1EBD5475">
    <w:name w:val="4E8E34104D004487A5559D9E1EBD5475"/>
  </w:style>
  <w:style w:type="paragraph" w:customStyle="1" w:styleId="17CD082742F44037B96604F5649955B8">
    <w:name w:val="17CD082742F44037B96604F5649955B8"/>
  </w:style>
  <w:style w:type="paragraph" w:customStyle="1" w:styleId="BB79DB7EFB0F4181821885C00BCE961F">
    <w:name w:val="BB79DB7EFB0F4181821885C00BCE961F"/>
  </w:style>
  <w:style w:type="paragraph" w:customStyle="1" w:styleId="5D8C0F22CA504F488319F220CB6BCFDB">
    <w:name w:val="5D8C0F22CA504F488319F220CB6BCFDB"/>
  </w:style>
  <w:style w:type="paragraph" w:customStyle="1" w:styleId="8DE53866D23143EDB46EEC044034F753">
    <w:name w:val="8DE53866D23143EDB46EEC044034F753"/>
  </w:style>
  <w:style w:type="paragraph" w:customStyle="1" w:styleId="F2CEDAA0D5C649AD85CAED1D099365D3">
    <w:name w:val="F2CEDAA0D5C649AD85CAED1D09936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A51EE3-AB9C-4DB3-AC75-4DBBFD98BB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B734D-909D-475E-8617-D7568B916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7F36B-DA45-4674-9A9C-D2F273A01FC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2021-08-08T03:32:00Z</dcterms:created>
  <dcterms:modified xsi:type="dcterms:W3CDTF">2021-08-08T03:43:00Z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